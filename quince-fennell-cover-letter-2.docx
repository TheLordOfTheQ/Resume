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CA220F" w:rsidR="00AE10E6" w:rsidRDefault="00AE10E6" w:rsidRPr="00050638">
      <w:pPr>
        <w:pBdr>
          <w:bottom w:color="auto" w:space="4" w:sz="4" w:val="single"/>
        </w:pBdr>
        <w:tabs>
          <w:tab w:pos="10800" w:val="right"/>
        </w:tabs>
        <w:rPr>
          <w:rFonts w:ascii="Franklin Gothic Medium" w:cs="Tahoma" w:hAnsi="Franklin Gothic Medium"/>
          <w:b/>
          <w:iCs/>
          <w:color w:val="000000"/>
          <w:sz w:val="28"/>
          <w:szCs w:val="32"/>
        </w:rPr>
      </w:pPr>
      <w:r>
        <w:rPr>
          <w:rFonts w:ascii="Franklin Gothic Medium" w:cs="Tahoma" w:hAnsi="Franklin Gothic Medium"/>
          <w:b/>
          <w:iCs/>
          <w:color w:val="000000"/>
          <w:sz w:val="36"/>
          <w:szCs w:val="36"/>
        </w:rPr>
        <w:t>Quince Fennell</w:t>
      </w:r>
      <w:r>
        <w:rPr>
          <w:rFonts w:ascii="Franklin Gothic Medium" w:cs="Tahoma" w:hAnsi="Franklin Gothic Medium"/>
          <w:b/>
          <w:iCs/>
          <w:color w:val="000000"/>
          <w:sz w:val="32"/>
          <w:szCs w:val="32"/>
        </w:rPr>
        <w:tab/>
      </w:r>
    </w:p>
    <w:p w:rsidP="00CA220F" w:rsidR="00AE10E6" w:rsidRDefault="00AE10E6" w:rsidRPr="00CA220F">
      <w:pPr>
        <w:tabs>
          <w:tab w:pos="10800" w:val="right"/>
        </w:tabs>
        <w:spacing w:before="80"/>
        <w:rPr>
          <w:rFonts w:ascii="Century Gothic" w:cs="Franklin Gothic Book" w:hAnsi="Century Gothic"/>
          <w:i/>
          <w:szCs w:val="21"/>
        </w:rPr>
      </w:pPr>
      <w:r w:rsidRPr="00CA220F">
        <w:rPr>
          <w:rFonts w:ascii="Century Gothic" w:cs="Franklin Gothic Book" w:hAnsi="Century Gothic"/>
          <w:i/>
          <w:iCs/>
          <w:color w:val="000000"/>
          <w:szCs w:val="21"/>
        </w:rPr>
        <w:t>q@iamq.space</w:t>
      </w:r>
      <w:r w:rsidRPr="00CA220F">
        <w:rPr>
          <w:rFonts w:ascii="Century Gothic" w:cs="Franklin Gothic Book" w:hAnsi="Century Gothic"/>
          <w:b/>
          <w:i/>
          <w:color w:val="000000"/>
          <w:szCs w:val="21"/>
        </w:rPr>
        <w:t xml:space="preserve"> </w:t>
      </w:r>
      <w:r w:rsidRPr="00CA220F">
        <w:rPr>
          <w:rFonts w:ascii="Century Gothic" w:cs="Franklin Gothic Book" w:hAnsi="Century Gothic"/>
          <w:iCs/>
          <w:color w:val="000000"/>
          <w:szCs w:val="20"/>
        </w:rPr>
        <w:sym w:char="F0B7" w:font="Symbol"/>
      </w:r>
      <w:r w:rsidRPr="00CA220F">
        <w:rPr>
          <w:rFonts w:ascii="Century Gothic" w:cs="Franklin Gothic Book" w:hAnsi="Century Gothic"/>
          <w:iCs/>
          <w:color w:val="000000"/>
          <w:szCs w:val="21"/>
        </w:rPr>
        <w:t xml:space="preserve"> </w:t>
      </w:r>
      <w:r w:rsidRPr="00CA220F">
        <w:rPr>
          <w:rFonts w:ascii="Century Gothic" w:cs="Franklin Gothic Book" w:hAnsi="Century Gothic"/>
          <w:i/>
          <w:iCs/>
          <w:color w:val="000000"/>
          <w:szCs w:val="21"/>
        </w:rPr>
        <w:t>linkedin.com/in/Qfennell</w:t>
      </w:r>
      <w:r w:rsidRPr="00CA220F">
        <w:rPr>
          <w:rFonts w:ascii="Century Gothic" w:cs="Franklin Gothic Book" w:hAnsi="Century Gothic"/>
          <w:i/>
          <w:iCs/>
          <w:color w:val="000000"/>
          <w:szCs w:val="21"/>
        </w:rPr>
        <w:tab/>
      </w:r>
      <w:r w:rsidRPr="00CA220F">
        <w:rPr>
          <w:rFonts w:ascii="Century Gothic" w:cs="Franklin Gothic Book" w:hAnsi="Century Gothic"/>
          <w:i/>
          <w:szCs w:val="21"/>
        </w:rPr>
        <w:t>484.784.6230</w:t>
      </w:r>
      <w:r w:rsidRPr="00CA220F">
        <w:rPr>
          <w:rFonts w:ascii="Century Gothic" w:cs="Franklin Gothic Book" w:hAnsi="Century Gothic"/>
          <w:b/>
          <w:i/>
          <w:color w:val="000000"/>
          <w:szCs w:val="21"/>
        </w:rPr>
        <w:t xml:space="preserve"> </w:t>
      </w:r>
      <w:r w:rsidRPr="00CA220F">
        <w:rPr>
          <w:rFonts w:ascii="Century Gothic" w:cs="Franklin Gothic Book" w:hAnsi="Century Gothic"/>
          <w:iCs/>
          <w:color w:val="000000"/>
          <w:szCs w:val="20"/>
        </w:rPr>
        <w:sym w:char="F0B7" w:font="Symbol"/>
      </w:r>
      <w:r w:rsidRPr="00CA220F">
        <w:rPr>
          <w:rFonts w:ascii="Century Gothic" w:cs="Franklin Gothic Book" w:hAnsi="Century Gothic"/>
          <w:iCs/>
          <w:color w:val="000000"/>
          <w:szCs w:val="21"/>
        </w:rPr>
        <w:t xml:space="preserve"> </w:t>
      </w:r>
      <w:smartTag w:element="place" w:uri="urn:schemas-microsoft-com:office:smarttags">
        <w:smartTag w:element="City" w:uri="urn:schemas-microsoft-com:office:smarttags">
          <w:r w:rsidRPr="00CA220F">
            <w:rPr>
              <w:rFonts w:ascii="Century Gothic" w:cs="Franklin Gothic Book" w:hAnsi="Century Gothic"/>
              <w:i/>
              <w:szCs w:val="21"/>
            </w:rPr>
            <w:t>Catoosa</w:t>
          </w:r>
        </w:smartTag>
        <w:r w:rsidRPr="00CA220F">
          <w:rPr>
            <w:rFonts w:ascii="Century Gothic" w:cs="Franklin Gothic Book" w:hAnsi="Century Gothic"/>
            <w:i/>
            <w:szCs w:val="21"/>
          </w:rPr>
          <w:t xml:space="preserve">, </w:t>
        </w:r>
        <w:smartTag w:element="State" w:uri="urn:schemas-microsoft-com:office:smarttags">
          <w:r w:rsidRPr="00CA220F">
            <w:rPr>
              <w:rFonts w:ascii="Century Gothic" w:cs="Franklin Gothic Book" w:hAnsi="Century Gothic"/>
              <w:i/>
              <w:szCs w:val="21"/>
            </w:rPr>
            <w:t>OK</w:t>
          </w:r>
        </w:smartTag>
        <w:r w:rsidRPr="00CA220F">
          <w:rPr>
            <w:rFonts w:ascii="Century Gothic" w:cs="Franklin Gothic Book" w:hAnsi="Century Gothic"/>
            <w:i/>
            <w:szCs w:val="21"/>
          </w:rPr>
          <w:t xml:space="preserve"> </w:t>
        </w:r>
        <w:smartTag w:element="PostalCode" w:uri="urn:schemas-microsoft-com:office:smarttags">
          <w:r w:rsidRPr="00CA220F">
            <w:rPr>
              <w:rFonts w:ascii="Century Gothic" w:cs="Franklin Gothic Book" w:hAnsi="Century Gothic"/>
              <w:i/>
              <w:szCs w:val="21"/>
            </w:rPr>
            <w:t>74015</w:t>
          </w:r>
        </w:smartTag>
      </w:smartTag>
    </w:p>
    <w:p w:rsidP="000522B6" w:rsidR="00AE10E6" w:rsidRDefault="00AE10E6" w:rsidRPr="000522B6">
      <w:pPr>
        <w:tabs>
          <w:tab w:pos="10800" w:val="right"/>
        </w:tabs>
        <w:rPr>
          <w:rFonts w:ascii="Tahoma" w:cs="Tahoma" w:hAnsi="Tahoma"/>
          <w:i/>
          <w:sz w:val="21"/>
          <w:szCs w:val="21"/>
        </w:rPr>
      </w:pPr>
    </w:p>
    <w:p w:rsidP="00933AB0" w:rsidR="00AE10E6" w:rsidRDefault="00AE10E6" w:rsidRPr="00933AB0">
      <w:pPr>
        <w:jc w:val="both"/>
        <w:rPr>
          <w:rFonts w:ascii="Tahoma" w:cs="Tahoma" w:hAnsi="Tahoma"/>
          <w:color w:val="FF0000"/>
          <w:sz w:val="22"/>
          <w:szCs w:val="22"/>
          <w:lang w:val="en-GB"/>
        </w:rPr>
      </w:pPr>
    </w:p>
    <w:p w:rsidP="00933AB0" w:rsidR="00AE10E6" w:rsidRDefault="00AE10E6" w:rsidRPr="00933AB0">
      <w:pPr>
        <w:jc w:val="both"/>
        <w:rPr>
          <w:rFonts w:ascii="Tahoma" w:cs="Tahoma" w:hAnsi="Tahoma"/>
          <w:color w:val="FF0000"/>
          <w:sz w:val="22"/>
          <w:szCs w:val="22"/>
          <w:lang w:val="en-GB"/>
        </w:rPr>
      </w:pP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color w:val="0070C0"/>
          <w:sz w:val="21"/>
          <w:szCs w:val="22"/>
          <w:lang w:val="en-GB"/>
        </w:rPr>
      </w:pPr>
      <w:r w:rsidRPr="00A56AFD">
        <w:rPr>
          <w:rFonts w:ascii="Century Gothic" w:cs="Franklin Gothic Book" w:hAnsi="Century Gothic"/>
          <w:color w:val="0070C0"/>
          <w:sz w:val="21"/>
          <w:szCs w:val="22"/>
          <w:lang w:val="en-GB"/>
        </w:rPr>
        <w:t>[Date]</w:t>
      </w: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color w:val="0070C0"/>
          <w:sz w:val="21"/>
          <w:szCs w:val="22"/>
          <w:lang w:val="en-GB"/>
        </w:rPr>
      </w:pPr>
      <w:r w:rsidRPr="00A56AFD">
        <w:rPr>
          <w:rFonts w:ascii="Century Gothic" w:cs="Franklin Gothic Book" w:hAnsi="Century Gothic"/>
          <w:color w:val="0070C0"/>
          <w:sz w:val="21"/>
          <w:szCs w:val="22"/>
          <w:lang w:val="en-GB"/>
        </w:rPr>
        <w:t>[Name]</w:t>
      </w: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color w:val="0070C0"/>
          <w:sz w:val="21"/>
          <w:szCs w:val="22"/>
          <w:lang w:val="en-GB"/>
        </w:rPr>
      </w:pPr>
      <w:r w:rsidRPr="00A56AFD">
        <w:rPr>
          <w:rFonts w:ascii="Century Gothic" w:cs="Franklin Gothic Book" w:hAnsi="Century Gothic"/>
          <w:color w:val="0070C0"/>
          <w:sz w:val="21"/>
          <w:szCs w:val="22"/>
          <w:lang w:val="en-GB"/>
        </w:rPr>
        <w:t>[Company]</w:t>
      </w: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color w:val="0070C0"/>
          <w:sz w:val="21"/>
          <w:szCs w:val="22"/>
          <w:lang w:val="en-GB"/>
        </w:rPr>
      </w:pPr>
      <w:r w:rsidRPr="00A56AFD">
        <w:rPr>
          <w:rFonts w:ascii="Century Gothic" w:cs="Franklin Gothic Book" w:hAnsi="Century Gothic"/>
          <w:color w:val="0070C0"/>
          <w:sz w:val="21"/>
          <w:szCs w:val="22"/>
          <w:lang w:val="en-GB"/>
        </w:rPr>
        <w:t>[Address]</w:t>
      </w:r>
      <w:bookmarkStart w:id="0" w:name="_GoBack"/>
      <w:bookmarkEnd w:id="0"/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color w:val="0070C0"/>
          <w:sz w:val="21"/>
          <w:szCs w:val="22"/>
          <w:lang w:val="en-GB"/>
        </w:rPr>
      </w:pPr>
      <w:r w:rsidRPr="00A56AFD">
        <w:rPr>
          <w:rFonts w:ascii="Century Gothic" w:cs="Franklin Gothic Book" w:hAnsi="Century Gothic"/>
          <w:color w:val="0070C0"/>
          <w:sz w:val="21"/>
          <w:szCs w:val="22"/>
          <w:lang w:val="en-GB"/>
        </w:rPr>
        <w:t>[Location]</w:t>
      </w: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</w:p>
    <w:p w:rsidP="00A56AFD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  <w:r w:rsidRPr="00A56AFD">
        <w:rPr>
          <w:rFonts w:ascii="Century Gothic" w:cs="Franklin Gothic Book" w:hAnsi="Century Gothic"/>
          <w:sz w:val="21"/>
          <w:szCs w:val="22"/>
          <w:lang w:val="en-GB"/>
        </w:rPr>
        <w:t>Dear [name],</w:t>
      </w:r>
    </w:p>
    <w:p w:rsidP="00A56AFD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</w:p>
    <w:p w:rsidP="00A56AFD" w:rsidR="00AE10E6" w:rsidRDefault="00AE10E6" w:rsidRPr="00A56AFD">
      <w:pPr>
        <w:pStyle w:val="BodyText3"/>
        <w:spacing w:after="0" w:line="360" w:lineRule="auto"/>
        <w:jc w:val="both"/>
        <w:rPr>
          <w:rFonts w:ascii="Century Gothic" w:hAnsi="Century Gothic"/>
          <w:color w:val="000000"/>
          <w:sz w:val="21"/>
          <w:szCs w:val="22"/>
        </w:rPr>
      </w:pPr>
      <w:r w:rsidRPr="00A56AFD">
        <w:rPr>
          <w:rFonts w:ascii="Century Gothic" w:hAnsi="Century Gothic"/>
          <w:sz w:val="21"/>
          <w:szCs w:val="22"/>
        </w:rPr>
        <w:t xml:space="preserve">It is with great professional enthusiasm that I apply to your company’s </w:t>
      </w:r>
      <w:r w:rsidRPr="00A56AFD">
        <w:rPr>
          <w:rFonts w:ascii="Century Gothic" w:hAnsi="Century Gothic"/>
          <w:color w:val="0070C0"/>
          <w:sz w:val="21"/>
          <w:szCs w:val="22"/>
        </w:rPr>
        <w:t>(Job Title)</w:t>
      </w:r>
      <w:r w:rsidRPr="00A56AFD">
        <w:rPr>
          <w:rFonts w:ascii="Century Gothic" w:hAnsi="Century Gothic"/>
          <w:sz w:val="21"/>
          <w:szCs w:val="22"/>
        </w:rPr>
        <w:t xml:space="preserve"> opening posted at </w:t>
      </w:r>
      <w:r w:rsidRPr="00A56AFD">
        <w:rPr>
          <w:rFonts w:ascii="Century Gothic" w:hAnsi="Century Gothic"/>
          <w:color w:val="0070C0"/>
          <w:sz w:val="21"/>
          <w:szCs w:val="22"/>
        </w:rPr>
        <w:t>(site)</w:t>
      </w:r>
      <w:r w:rsidRPr="00A56AFD">
        <w:rPr>
          <w:rFonts w:ascii="Century Gothic" w:hAnsi="Century Gothic"/>
          <w:sz w:val="21"/>
          <w:szCs w:val="22"/>
        </w:rPr>
        <w:t>. With my experience and academic qualifications, I am well-prepared to excel in this role.</w:t>
      </w:r>
      <w:r w:rsidRPr="00A56AFD">
        <w:rPr>
          <w:rFonts w:ascii="Century Gothic" w:hAnsi="Century Gothic"/>
          <w:color w:val="000000"/>
          <w:sz w:val="21"/>
          <w:szCs w:val="22"/>
        </w:rPr>
        <w:t xml:space="preserve"> I currently aspire to initiate a career within the </w:t>
      </w:r>
      <w:r>
        <w:rPr>
          <w:rFonts w:ascii="Century Gothic" w:hAnsi="Century Gothic"/>
          <w:color w:val="000000"/>
          <w:sz w:val="21"/>
          <w:szCs w:val="22"/>
        </w:rPr>
        <w:t>(</w:t>
      </w:r>
      <w:r>
        <w:rPr>
          <w:rFonts w:ascii="Century Gothic" w:hAnsi="Century Gothic"/>
          <w:color w:val="0070C0"/>
          <w:sz w:val="21"/>
          <w:szCs w:val="22"/>
        </w:rPr>
        <w:t>technology or game development, as applicable</w:t>
      </w:r>
      <w:r>
        <w:rPr>
          <w:rFonts w:ascii="Century Gothic" w:hAnsi="Century Gothic"/>
          <w:color w:val="000000"/>
          <w:sz w:val="21"/>
          <w:szCs w:val="22"/>
        </w:rPr>
        <w:t>)</w:t>
      </w:r>
      <w:r w:rsidRPr="00A56AFD">
        <w:rPr>
          <w:rFonts w:ascii="Century Gothic" w:hAnsi="Century Gothic"/>
          <w:color w:val="000000"/>
          <w:sz w:val="21"/>
          <w:szCs w:val="22"/>
        </w:rPr>
        <w:t xml:space="preserve"> industry in a junior level role such as this one.</w:t>
      </w:r>
    </w:p>
    <w:p w:rsidP="00A56AFD" w:rsidR="00AE10E6" w:rsidRDefault="00AE10E6" w:rsidRPr="00A56AFD">
      <w:pPr>
        <w:pStyle w:val="BodyText3"/>
        <w:spacing w:after="0" w:line="360" w:lineRule="auto"/>
        <w:jc w:val="both"/>
        <w:rPr>
          <w:rFonts w:ascii="Century Gothic" w:hAnsi="Century Gothic"/>
          <w:sz w:val="21"/>
          <w:szCs w:val="22"/>
        </w:rPr>
      </w:pPr>
    </w:p>
    <w:p w:rsidP="00A56AFD" w:rsidR="00AE10E6" w:rsidRDefault="00AE10E6" w:rsidRPr="00A56AFD">
      <w:pPr>
        <w:spacing w:line="360" w:lineRule="auto"/>
        <w:jc w:val="both"/>
        <w:rPr>
          <w:rFonts w:ascii="Century Gothic" w:hAnsi="Century Gothic"/>
          <w:color w:val="000000"/>
          <w:sz w:val="21"/>
          <w:szCs w:val="22"/>
        </w:rPr>
      </w:pPr>
      <w:r w:rsidRPr="00A56AFD">
        <w:rPr>
          <w:rFonts w:ascii="Century Gothic" w:hAnsi="Century Gothic"/>
          <w:color w:val="000000"/>
          <w:sz w:val="21"/>
          <w:szCs w:val="22"/>
        </w:rPr>
        <w:t xml:space="preserve">My </w:t>
      </w:r>
      <w:r>
        <w:rPr>
          <w:rFonts w:ascii="Century Gothic" w:hAnsi="Century Gothic"/>
          <w:color w:val="000000"/>
          <w:sz w:val="21"/>
          <w:szCs w:val="22"/>
        </w:rPr>
        <w:t>resume</w:t>
      </w:r>
      <w:r w:rsidRPr="00A56AFD">
        <w:rPr>
          <w:rFonts w:ascii="Century Gothic" w:hAnsi="Century Gothic"/>
          <w:color w:val="000000"/>
          <w:sz w:val="21"/>
          <w:szCs w:val="22"/>
        </w:rPr>
        <w:t xml:space="preserve"> is enclosed for your review; highlights include:</w:t>
      </w:r>
    </w:p>
    <w:p w:rsidP="00A56AFD" w:rsidR="00AE10E6" w:rsidRDefault="00AE10E6" w:rsidRPr="00A56AFD">
      <w:pPr>
        <w:spacing w:line="360" w:lineRule="auto"/>
        <w:jc w:val="both"/>
        <w:rPr>
          <w:rFonts w:ascii="Century Gothic" w:hAnsi="Century Gothic"/>
          <w:color w:val="000000"/>
          <w:sz w:val="21"/>
          <w:szCs w:val="22"/>
        </w:rPr>
      </w:pPr>
    </w:p>
    <w:p w:rsidP="00A56AFD" w:rsidR="00AE10E6" w:rsidRDefault="00AE10E6" w:rsidRPr="00A56AFD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A highly creative professional with a passion for game development and recent graduate with a Bachelor of Science degree in Game Development</w:t>
      </w:r>
      <w:r w:rsidRPr="00A56AFD">
        <w:rPr>
          <w:rFonts w:ascii="Century Gothic" w:hAnsi="Century Gothic"/>
          <w:sz w:val="21"/>
          <w:szCs w:val="21"/>
        </w:rPr>
        <w:t>.</w:t>
      </w:r>
    </w:p>
    <w:p w:rsidP="00A56AFD" w:rsidR="00AE10E6" w:rsidRDefault="00AE10E6" w:rsidRPr="00A56AFD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cs="Franklin Gothic Book" w:hAnsi="Century Gothic"/>
          <w:color w:val="000000"/>
          <w:sz w:val="21"/>
          <w:szCs w:val="21"/>
        </w:rPr>
        <w:t>Experience in developing cutting edge Virtual Reality (VR) games on the Unreal Engine 4 (UE4) platform</w:t>
      </w:r>
      <w:r w:rsidRPr="00A56AFD">
        <w:rPr>
          <w:rFonts w:ascii="Century Gothic" w:hAnsi="Century Gothic"/>
          <w:sz w:val="21"/>
          <w:szCs w:val="21"/>
        </w:rPr>
        <w:t xml:space="preserve">. </w:t>
      </w:r>
    </w:p>
    <w:p w:rsidP="00A56AFD" w:rsidR="00AE10E6" w:rsidRDefault="00AE10E6" w:rsidRPr="004F1049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1"/>
          <w:szCs w:val="21"/>
        </w:rPr>
      </w:pPr>
      <w:r w:rsidRPr="00A125D3">
        <w:rPr>
          <w:rFonts w:ascii="Century Gothic" w:cs="Franklin Gothic Book" w:hAnsi="Century Gothic"/>
          <w:color w:val="000000"/>
          <w:sz w:val="21"/>
          <w:szCs w:val="21"/>
        </w:rPr>
        <w:t xml:space="preserve">Hands-on </w:t>
      </w:r>
      <w:r>
        <w:rPr>
          <w:rFonts w:ascii="Century Gothic" w:cs="Franklin Gothic Book" w:hAnsi="Century Gothic"/>
          <w:color w:val="000000"/>
          <w:sz w:val="21"/>
          <w:szCs w:val="21"/>
        </w:rPr>
        <w:t xml:space="preserve">technical </w:t>
      </w:r>
      <w:r w:rsidRPr="00A125D3">
        <w:rPr>
          <w:rFonts w:ascii="Century Gothic" w:cs="Franklin Gothic Book" w:hAnsi="Century Gothic"/>
          <w:color w:val="000000"/>
          <w:sz w:val="21"/>
          <w:szCs w:val="21"/>
        </w:rPr>
        <w:t xml:space="preserve">proficiency </w:t>
      </w:r>
      <w:r>
        <w:rPr>
          <w:rFonts w:ascii="Century Gothic" w:cs="Franklin Gothic Book" w:hAnsi="Century Gothic"/>
          <w:color w:val="000000"/>
          <w:sz w:val="21"/>
          <w:szCs w:val="21"/>
        </w:rPr>
        <w:t>across a broad spectrum of tools, applications, and systems.</w:t>
      </w:r>
    </w:p>
    <w:p w:rsidP="00A56AFD" w:rsidR="00AE10E6" w:rsidRDefault="00AE10E6" w:rsidRPr="00A56AFD">
      <w:pPr>
        <w:spacing w:line="360" w:lineRule="auto"/>
        <w:jc w:val="both"/>
        <w:rPr>
          <w:rFonts w:ascii="Century Gothic" w:cs="Franklin Gothic Book" w:hAnsi="Century Gothic"/>
          <w:bCs/>
          <w:sz w:val="21"/>
          <w:szCs w:val="22"/>
          <w:lang w:val="en-GB"/>
        </w:rPr>
      </w:pPr>
    </w:p>
    <w:p w:rsidP="00A56AFD" w:rsidR="00AE10E6" w:rsidRDefault="00AE10E6" w:rsidRPr="00A56AFD">
      <w:pPr>
        <w:pStyle w:val="NoSpacing"/>
        <w:spacing w:line="360" w:lineRule="auto"/>
        <w:jc w:val="both"/>
        <w:rPr>
          <w:rFonts w:ascii="Century Gothic" w:cs="Franklin Gothic Book" w:hAnsi="Century Gothic"/>
          <w:sz w:val="21"/>
          <w:lang w:val="en-GB"/>
        </w:rPr>
      </w:pPr>
      <w:r w:rsidRPr="00A56AFD">
        <w:rPr>
          <w:rFonts w:ascii="Century Gothic" w:cs="Franklin Gothic Book" w:hAnsi="Century Gothic"/>
          <w:sz w:val="21"/>
          <w:lang w:val="en-GB"/>
        </w:rPr>
        <w:t xml:space="preserve">My </w:t>
      </w:r>
      <w:r>
        <w:rPr>
          <w:rFonts w:ascii="Century Gothic" w:cs="Franklin Gothic Book" w:hAnsi="Century Gothic"/>
          <w:sz w:val="21"/>
          <w:lang w:val="en-GB"/>
        </w:rPr>
        <w:t>resume</w:t>
      </w:r>
      <w:r w:rsidRPr="00A56AFD">
        <w:rPr>
          <w:rFonts w:ascii="Century Gothic" w:cs="Franklin Gothic Book" w:hAnsi="Century Gothic"/>
          <w:sz w:val="21"/>
          <w:lang w:val="en-GB"/>
        </w:rPr>
        <w:t xml:space="preserve"> provides further detail on my abilities and potential for seamlessly fulfilling all the goals of this position. </w:t>
      </w:r>
      <w:r w:rsidRPr="00A56AFD">
        <w:rPr>
          <w:rFonts w:ascii="Century Gothic" w:hAnsi="Century Gothic"/>
          <w:sz w:val="21"/>
        </w:rPr>
        <w:t>Should these characteristics and a solid work ethic be a good fit with your company, I would look forward to an opportunity to discuss my qualifications in detail</w:t>
      </w:r>
      <w:r w:rsidRPr="00A56AFD">
        <w:rPr>
          <w:rFonts w:ascii="Century Gothic" w:cs="Franklin Gothic Book" w:hAnsi="Century Gothic"/>
          <w:sz w:val="21"/>
          <w:lang w:val="en-GB"/>
        </w:rPr>
        <w:t>. In the interim, thank you for reviewing this letter and the attached material.</w:t>
      </w: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  <w:r w:rsidRPr="00A56AFD">
        <w:rPr>
          <w:rFonts w:ascii="Century Gothic" w:cs="Franklin Gothic Book" w:hAnsi="Century Gothic"/>
          <w:sz w:val="21"/>
          <w:szCs w:val="22"/>
          <w:lang w:val="en-GB"/>
        </w:rPr>
        <w:t xml:space="preserve">Sincerely, </w:t>
      </w: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</w:p>
    <w:p w:rsidP="00040C78" w:rsidR="00AE10E6" w:rsidRDefault="00AE10E6" w:rsidRPr="00A56AFD">
      <w:pPr>
        <w:spacing w:line="264" w:lineRule="auto"/>
        <w:jc w:val="both"/>
        <w:rPr>
          <w:rFonts w:ascii="Century Gothic" w:cs="Franklin Gothic Book" w:hAnsi="Century Gothic"/>
          <w:sz w:val="21"/>
          <w:szCs w:val="22"/>
          <w:lang w:val="en-GB"/>
        </w:rPr>
      </w:pPr>
      <w:r w:rsidRPr="00A56AFD">
        <w:rPr>
          <w:rFonts w:ascii="Century Gothic" w:cs="Franklin Gothic Book" w:hAnsi="Century Gothic"/>
          <w:sz w:val="21"/>
          <w:szCs w:val="22"/>
          <w:lang w:val="en-GB"/>
        </w:rPr>
        <w:t>Quince Fennell</w:t>
      </w:r>
    </w:p>
    <w:p w:rsidP="00040C78" w:rsidR="00AE10E6" w:rsidRDefault="00AE10E6" w:rsidRPr="00A56AFD">
      <w:pPr>
        <w:spacing w:line="264" w:lineRule="auto"/>
        <w:rPr>
          <w:rFonts w:ascii="Century Gothic" w:cs="Franklin Gothic Book" w:hAnsi="Century Gothic"/>
          <w:sz w:val="18"/>
          <w:lang w:val="en-GB"/>
        </w:rPr>
      </w:pPr>
      <w:r w:rsidRPr="00A56AFD">
        <w:rPr>
          <w:rFonts w:ascii="Century Gothic" w:cs="Franklin Gothic Book" w:hAnsi="Century Gothic"/>
          <w:sz w:val="21"/>
          <w:szCs w:val="22"/>
          <w:lang w:val="en-GB"/>
        </w:rPr>
        <w:t>Attachment</w:t>
      </w:r>
    </w:p>
    <w:sectPr w:rsidR="00AE10E6" w:rsidRPr="00A56AFD" w:rsidSect="000522B6">
      <w:type w:val="continuous"/>
      <w:pgSz w:code="1" w:h="15840" w:w="12240"/>
      <w:pgMar w:bottom="720" w:footer="720" w:gutter="0" w:header="720" w:left="720" w:right="720" w:top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Malgun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0B660375"/>
    <w:multiLevelType w:val="hybridMultilevel"/>
    <w:tmpl w:val="C1FC685E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A423BE4"/>
    <w:multiLevelType w:val="hybridMultilevel"/>
    <w:tmpl w:val="CBE830EE"/>
    <w:lvl w:ilvl="0" w:tplc="463025D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569A2850"/>
    <w:multiLevelType w:val="hybridMultilevel"/>
    <w:tmpl w:val="87E87954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57E4123F"/>
    <w:multiLevelType w:val="hybridMultilevel"/>
    <w:tmpl w:val="67DCF010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65891203"/>
    <w:multiLevelType w:val="hybridMultilevel"/>
    <w:tmpl w:val="42DC6170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784532A6"/>
    <w:multiLevelType w:val="hybridMultilevel"/>
    <w:tmpl w:val="8B7488B8"/>
    <w:lvl w:ilvl="0" w:tplc="0409000D">
      <w:start w:val="1"/>
      <w:numFmt w:val="bullet"/>
      <w:lvlText w:val=""/>
      <w:lvlJc w:val="left"/>
      <w:pPr>
        <w:ind w:hanging="360" w:left="14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ABF"/>
    <w:rsid w:val="00030E88"/>
    <w:rsid w:val="00040C78"/>
    <w:rsid w:val="00050638"/>
    <w:rsid w:val="000522B6"/>
    <w:rsid w:val="00125E0C"/>
    <w:rsid w:val="001B59D3"/>
    <w:rsid w:val="001E4E00"/>
    <w:rsid w:val="0022036D"/>
    <w:rsid w:val="002364A7"/>
    <w:rsid w:val="00246387"/>
    <w:rsid w:val="003D2E13"/>
    <w:rsid w:val="004F1049"/>
    <w:rsid w:val="005146F8"/>
    <w:rsid w:val="006474EF"/>
    <w:rsid w:val="006B64AC"/>
    <w:rsid w:val="007C0EEF"/>
    <w:rsid w:val="008C004A"/>
    <w:rsid w:val="00933AB0"/>
    <w:rsid w:val="00954235"/>
    <w:rsid w:val="009F6ABF"/>
    <w:rsid w:val="00A125D3"/>
    <w:rsid w:val="00A56AFD"/>
    <w:rsid w:val="00AA0DA6"/>
    <w:rsid w:val="00AE10E6"/>
    <w:rsid w:val="00AE2D2C"/>
    <w:rsid w:val="00C73752"/>
    <w:rsid w:val="00CA220F"/>
    <w:rsid w:val="00D50291"/>
    <w:rsid w:val="00D6293D"/>
    <w:rsid w:val="00D70044"/>
    <w:rsid w:val="00D73DED"/>
    <w:rsid w:val="00D92113"/>
    <w:rsid w:val="00E545CA"/>
    <w:rsid w:val="00E87DF4"/>
    <w:rsid w:val="00EA2156"/>
    <w:rsid w:val="00F31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martTagType w:name="place" w:namespaceuri="urn:schemas-microsoft-com:office:smarttags"/>
  <w:smartTagType w:name="PostalCode" w:namespaceuri="urn:schemas-microsoft-com:office:smarttags"/>
  <w:smartTagType w:name="State" w:namespaceuri="urn:schemas-microsoft-com:office:smarttags"/>
  <w:smartTagType w:name="City" w:namespaceuri="urn:schemas-microsoft-com:office:smarttag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ranklin Gothic Book" w:cs="Times New Roman" w:eastAsia="Franklin Gothic Book" w:hAnsi="Franklin Gothic Book"/>
        <w:sz w:val="22"/>
        <w:szCs w:val="22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locked="1" w:name="Normal" w:qFormat="1" w:semiHidden="0" w:uiPriority="0" w:unhideWhenUsed="0"/>
    <w:lsdException w:locked="1" w:name="heading 1" w:qFormat="1" w:semiHidden="0" w:uiPriority="0" w:unhideWhenUsed="0"/>
    <w:lsdException w:locked="1" w:name="heading 2" w:qFormat="1" w:semiHidden="0" w:uiPriority="0" w:unhideWhenUsed="0"/>
    <w:lsdException w:locked="1" w:name="heading 3" w:qFormat="1" w:uiPriority="0"/>
    <w:lsdException w:locked="1" w:name="heading 4" w:qFormat="1" w:uiPriority="0"/>
    <w:lsdException w:locked="1" w:name="heading 5" w:qFormat="1" w:uiPriority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uiPriority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locked="1" w:name="caption" w:qFormat="1" w:uiPriority="0"/>
    <w:lsdException w:locked="1" w:name="Title" w:qFormat="1" w:semiHidden="0" w:uiPriority="0" w:unhideWhenUsed="0"/>
    <w:lsdException w:locked="1" w:name="Default Paragraph Font" w:semiHidden="0" w:uiPriority="0" w:unhideWhenUsed="0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9F6ABF"/>
    <w:rPr>
      <w:rFonts w:ascii="Times New Roman" w:eastAsia="Times New Roman" w:hAnsi="Times New Roman"/>
      <w:sz w:val="20"/>
      <w:szCs w:val="24"/>
    </w:rPr>
  </w:style>
  <w:style w:styleId="Heading2" w:type="paragraph">
    <w:name w:val="heading 2"/>
    <w:aliases w:val="Desired Job Title"/>
    <w:basedOn w:val="Normal"/>
    <w:next w:val="Normal"/>
    <w:link w:val="Heading2Char"/>
    <w:autoRedefine/>
    <w:uiPriority w:val="99"/>
    <w:qFormat/>
    <w:rsid w:val="009F6ABF"/>
    <w:pPr>
      <w:jc w:val="center"/>
      <w:outlineLvl w:val="1"/>
    </w:pPr>
    <w:rPr>
      <w:rFonts w:ascii="Cambria" w:hAnsi="Cambria"/>
      <w:b/>
      <w:iCs/>
      <w:sz w:val="36"/>
      <w:szCs w:val="36"/>
      <w:lang w:val="es-MX"/>
    </w:rPr>
  </w:style>
  <w:style w:default="1" w:styleId="DefaultParagraphFont" w:type="character">
    <w:name w:val="Default Paragraph Font"/>
    <w:uiPriority w:val="99"/>
    <w:semiHidden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aliases w:val="Desired Job Title Char"/>
    <w:basedOn w:val="DefaultParagraphFont"/>
    <w:link w:val="Heading2"/>
    <w:uiPriority w:val="99"/>
    <w:locked/>
    <w:rsid w:val="009F6ABF"/>
    <w:rPr>
      <w:rFonts w:ascii="Cambria" w:cs="Times New Roman" w:hAnsi="Cambria"/>
      <w:b/>
      <w:iCs/>
      <w:sz w:val="36"/>
      <w:szCs w:val="36"/>
      <w:lang w:val="es-MX"/>
    </w:rPr>
  </w:style>
  <w:style w:styleId="NoSpacing" w:type="paragraph">
    <w:name w:val="No Spacing"/>
    <w:uiPriority w:val="99"/>
    <w:qFormat/>
    <w:rsid w:val="009F6ABF"/>
    <w:rPr>
      <w:rFonts w:ascii="Calibri" w:cs="Arial" w:hAnsi="Calibri"/>
    </w:rPr>
  </w:style>
  <w:style w:styleId="BodyText3" w:type="paragraph">
    <w:name w:val="Body Text 3"/>
    <w:basedOn w:val="Normal"/>
    <w:link w:val="BodyText3Char"/>
    <w:uiPriority w:val="99"/>
    <w:rsid w:val="00A56AFD"/>
    <w:pPr>
      <w:spacing w:after="120"/>
    </w:pPr>
    <w:rPr>
      <w:rFonts w:eastAsia="Franklin Gothic Book"/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locked/>
    <w:rsid w:val="00A56AFD"/>
    <w:rPr>
      <w:rFonts w:cs="Times New Roman"/>
      <w:sz w:val="16"/>
      <w:szCs w:val="16"/>
      <w:lang w:bidi="ar-SA" w:eastAsia="en-US" w:val="en-US"/>
    </w:rPr>
  </w:style>
  <w:style w:styleId="BodyText" w:type="paragraph">
    <w:name w:val="Body Text"/>
    <w:basedOn w:val="Normal"/>
    <w:link w:val="BodyTextChar"/>
    <w:uiPriority w:val="99"/>
    <w:rsid w:val="004F1049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semiHidden/>
    <w:locked/>
    <w:rPr>
      <w:rFonts w:ascii="Times New Roman" w:cs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195</Words>
  <Characters>1117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2017-10-20T04:10:00Z</dcterms:created>
  <dc:creator>Quince Fennell</dc:creator>
  <cp:lastModifiedBy>Quince Fennell</cp:lastModifiedBy>
  <dcterms:modified xsi:type="dcterms:W3CDTF">2017-10-20T04:10:00Z</dcterms:modified>
  <cp:revision>3</cp:revision>
  <dc:title>Quince Fennell's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prfo4cl-v1</vt:lpwstr>
  </property>
  <property pid="3" fmtid="{D5CDD505-2E9C-101B-9397-08002B2CF9AE}" name="tal_id">
    <vt:lpwstr>ae00ee5039107d71019c18b70fb838bd</vt:lpwstr>
  </property>
</Properties>
</file>